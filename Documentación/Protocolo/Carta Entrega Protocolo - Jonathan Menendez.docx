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1AEC0" w14:textId="77777777" w:rsidR="00A7408D" w:rsidRPr="00961C58" w:rsidRDefault="007D0D91" w:rsidP="00A7408D">
      <w:pPr>
        <w:jc w:val="right"/>
        <w:rPr>
          <w:sz w:val="24"/>
          <w:u w:val="single"/>
        </w:rPr>
      </w:pPr>
      <w:r w:rsidRPr="007D0D91">
        <w:rPr>
          <w:sz w:val="24"/>
        </w:rPr>
        <w:t xml:space="preserve">Guatemala, </w:t>
      </w:r>
      <w:r w:rsidR="00A7408D" w:rsidRPr="00961C58">
        <w:rPr>
          <w:sz w:val="24"/>
        </w:rPr>
        <w:t>10 de julio de 2023</w:t>
      </w:r>
    </w:p>
    <w:p w14:paraId="6B82ED05" w14:textId="77777777" w:rsidR="007D0D91" w:rsidRPr="007D0D91" w:rsidRDefault="007D0D91" w:rsidP="007D0D91">
      <w:pPr>
        <w:rPr>
          <w:sz w:val="24"/>
        </w:rPr>
      </w:pPr>
    </w:p>
    <w:p w14:paraId="18CBD427" w14:textId="77777777" w:rsidR="007D0D91" w:rsidRPr="007D0D91" w:rsidRDefault="007D0D91" w:rsidP="007D0D91">
      <w:pPr>
        <w:rPr>
          <w:sz w:val="24"/>
        </w:rPr>
      </w:pPr>
    </w:p>
    <w:p w14:paraId="5E968F0B" w14:textId="77777777" w:rsidR="007D0D91" w:rsidRPr="007D0D91" w:rsidRDefault="007D0D91" w:rsidP="007D0D91">
      <w:pPr>
        <w:rPr>
          <w:sz w:val="24"/>
        </w:rPr>
      </w:pPr>
    </w:p>
    <w:p w14:paraId="50FA7FA6" w14:textId="77777777" w:rsidR="007D0D91" w:rsidRPr="007D0D91" w:rsidRDefault="007D0D91" w:rsidP="007D0D91">
      <w:pPr>
        <w:rPr>
          <w:sz w:val="24"/>
        </w:rPr>
      </w:pPr>
    </w:p>
    <w:p w14:paraId="662ABE5A" w14:textId="77777777" w:rsidR="00A7408D" w:rsidRDefault="00A7408D" w:rsidP="00A7408D">
      <w:pPr>
        <w:spacing w:after="0"/>
        <w:jc w:val="both"/>
        <w:rPr>
          <w:sz w:val="24"/>
        </w:rPr>
      </w:pPr>
      <w:proofErr w:type="spellStart"/>
      <w:r>
        <w:rPr>
          <w:sz w:val="24"/>
        </w:rPr>
        <w:t>MSc</w:t>
      </w:r>
      <w:proofErr w:type="spellEnd"/>
      <w:r>
        <w:rPr>
          <w:sz w:val="24"/>
        </w:rPr>
        <w:t>.</w:t>
      </w:r>
    </w:p>
    <w:p w14:paraId="07079BB5" w14:textId="77777777" w:rsidR="00A7408D" w:rsidRDefault="00A7408D" w:rsidP="007D0D91">
      <w:pPr>
        <w:spacing w:after="0"/>
        <w:rPr>
          <w:sz w:val="24"/>
        </w:rPr>
      </w:pPr>
      <w:r w:rsidRPr="00A7408D">
        <w:rPr>
          <w:sz w:val="24"/>
        </w:rPr>
        <w:t xml:space="preserve">Carlos Alberto </w:t>
      </w:r>
      <w:proofErr w:type="spellStart"/>
      <w:r w:rsidRPr="00A7408D">
        <w:rPr>
          <w:sz w:val="24"/>
        </w:rPr>
        <w:t>Esquit</w:t>
      </w:r>
      <w:proofErr w:type="spellEnd"/>
      <w:r w:rsidRPr="00A7408D">
        <w:rPr>
          <w:sz w:val="24"/>
        </w:rPr>
        <w:t xml:space="preserve"> Hernández</w:t>
      </w:r>
    </w:p>
    <w:p w14:paraId="77243C73" w14:textId="77F4D7CC" w:rsidR="007D0D91" w:rsidRPr="007D0D91" w:rsidRDefault="007D0D91" w:rsidP="007D0D91">
      <w:pPr>
        <w:spacing w:after="0"/>
        <w:rPr>
          <w:sz w:val="24"/>
        </w:rPr>
      </w:pPr>
      <w:r w:rsidRPr="007D0D91">
        <w:rPr>
          <w:sz w:val="24"/>
        </w:rPr>
        <w:t>Director</w:t>
      </w:r>
    </w:p>
    <w:p w14:paraId="44300582" w14:textId="0DD055AA" w:rsidR="007D0D91" w:rsidRPr="007D0D91" w:rsidRDefault="00A7408D" w:rsidP="007D0D91">
      <w:pPr>
        <w:spacing w:after="0"/>
        <w:rPr>
          <w:sz w:val="24"/>
        </w:rPr>
      </w:pPr>
      <w:r w:rsidRPr="007D0D91">
        <w:rPr>
          <w:sz w:val="24"/>
        </w:rPr>
        <w:t>Ingeniería Mecatrónica</w:t>
      </w:r>
    </w:p>
    <w:p w14:paraId="01501E47" w14:textId="77777777" w:rsidR="007D0D91" w:rsidRPr="007D0D91" w:rsidRDefault="007D0D91" w:rsidP="007D0D91">
      <w:pPr>
        <w:spacing w:after="0"/>
        <w:rPr>
          <w:sz w:val="24"/>
        </w:rPr>
      </w:pPr>
      <w:r w:rsidRPr="007D0D91">
        <w:rPr>
          <w:sz w:val="24"/>
        </w:rPr>
        <w:t>Universidad del Valle de Guatemala</w:t>
      </w:r>
    </w:p>
    <w:p w14:paraId="78F0F897" w14:textId="30AE494C" w:rsidR="007D0D91" w:rsidRPr="007D0D91" w:rsidRDefault="007D0D91" w:rsidP="007D0D91">
      <w:pPr>
        <w:spacing w:after="0"/>
        <w:rPr>
          <w:sz w:val="24"/>
        </w:rPr>
      </w:pPr>
      <w:r w:rsidRPr="007D0D91">
        <w:rPr>
          <w:sz w:val="24"/>
        </w:rPr>
        <w:t>Guatemala</w:t>
      </w:r>
    </w:p>
    <w:p w14:paraId="4F7DB875" w14:textId="77777777" w:rsidR="007D0D91" w:rsidRPr="007D0D91" w:rsidRDefault="007D0D91" w:rsidP="007D0D91">
      <w:pPr>
        <w:spacing w:after="0"/>
        <w:rPr>
          <w:sz w:val="24"/>
        </w:rPr>
      </w:pPr>
    </w:p>
    <w:p w14:paraId="251A473C" w14:textId="77777777" w:rsidR="007D0D91" w:rsidRPr="007D0D91" w:rsidRDefault="007D0D91" w:rsidP="007D0D91">
      <w:pPr>
        <w:spacing w:after="0"/>
        <w:rPr>
          <w:sz w:val="24"/>
        </w:rPr>
      </w:pPr>
    </w:p>
    <w:p w14:paraId="7C2B7D65" w14:textId="6DC48256" w:rsidR="007D0D91" w:rsidRPr="007D0D91" w:rsidRDefault="007D0D91" w:rsidP="007D0D91">
      <w:pPr>
        <w:rPr>
          <w:sz w:val="24"/>
        </w:rPr>
      </w:pPr>
      <w:r w:rsidRPr="007D0D91">
        <w:rPr>
          <w:sz w:val="24"/>
        </w:rPr>
        <w:t xml:space="preserve">Estimado </w:t>
      </w:r>
      <w:r w:rsidR="00A7408D" w:rsidRPr="00A7408D">
        <w:rPr>
          <w:sz w:val="24"/>
        </w:rPr>
        <w:t xml:space="preserve">Carlos </w:t>
      </w:r>
      <w:proofErr w:type="spellStart"/>
      <w:r w:rsidR="00A7408D" w:rsidRPr="00A7408D">
        <w:rPr>
          <w:sz w:val="24"/>
        </w:rPr>
        <w:t>Esquit</w:t>
      </w:r>
      <w:proofErr w:type="spellEnd"/>
      <w:r w:rsidR="00A7408D" w:rsidRPr="00A7408D">
        <w:rPr>
          <w:sz w:val="24"/>
        </w:rPr>
        <w:t>:</w:t>
      </w:r>
    </w:p>
    <w:p w14:paraId="2B76792A" w14:textId="518BC275" w:rsidR="007D0D91" w:rsidRPr="007D0D91" w:rsidRDefault="007D0D91" w:rsidP="007D0D91">
      <w:pPr>
        <w:jc w:val="both"/>
        <w:rPr>
          <w:sz w:val="24"/>
        </w:rPr>
      </w:pPr>
      <w:r w:rsidRPr="007D0D91">
        <w:rPr>
          <w:sz w:val="24"/>
        </w:rPr>
        <w:t xml:space="preserve">            Por este medio hago entrega de mi protocolo de Trabajo Profesional de Graduación, que se titula </w:t>
      </w:r>
      <w:r w:rsidR="00A7408D" w:rsidRPr="00A7408D">
        <w:rPr>
          <w:sz w:val="24"/>
        </w:rPr>
        <w:t xml:space="preserve">“Validación de los algoritmos de robótica de enjambre </w:t>
      </w:r>
      <w:proofErr w:type="spellStart"/>
      <w:r w:rsidR="00A7408D" w:rsidRPr="00A7408D">
        <w:rPr>
          <w:i/>
          <w:iCs/>
          <w:sz w:val="24"/>
        </w:rPr>
        <w:t>Particle</w:t>
      </w:r>
      <w:proofErr w:type="spellEnd"/>
      <w:r w:rsidR="00A7408D" w:rsidRPr="00A7408D">
        <w:rPr>
          <w:sz w:val="24"/>
        </w:rPr>
        <w:t xml:space="preserve"> </w:t>
      </w:r>
      <w:proofErr w:type="spellStart"/>
      <w:r w:rsidR="00A7408D" w:rsidRPr="00A7408D">
        <w:rPr>
          <w:i/>
          <w:iCs/>
          <w:sz w:val="24"/>
        </w:rPr>
        <w:t>Swarm</w:t>
      </w:r>
      <w:proofErr w:type="spellEnd"/>
      <w:r w:rsidR="00A7408D" w:rsidRPr="00A7408D">
        <w:rPr>
          <w:i/>
          <w:iCs/>
          <w:sz w:val="24"/>
        </w:rPr>
        <w:t xml:space="preserve"> </w:t>
      </w:r>
      <w:proofErr w:type="spellStart"/>
      <w:r w:rsidR="00A7408D" w:rsidRPr="00A7408D">
        <w:rPr>
          <w:i/>
          <w:iCs/>
          <w:sz w:val="24"/>
        </w:rPr>
        <w:t>Optimization</w:t>
      </w:r>
      <w:proofErr w:type="spellEnd"/>
      <w:r w:rsidR="00A7408D" w:rsidRPr="00A7408D">
        <w:rPr>
          <w:sz w:val="24"/>
        </w:rPr>
        <w:t xml:space="preserve"> y </w:t>
      </w:r>
      <w:proofErr w:type="spellStart"/>
      <w:r w:rsidR="00A7408D" w:rsidRPr="00A7408D">
        <w:rPr>
          <w:i/>
          <w:iCs/>
          <w:sz w:val="24"/>
        </w:rPr>
        <w:t>Ant</w:t>
      </w:r>
      <w:proofErr w:type="spellEnd"/>
      <w:r w:rsidR="00A7408D" w:rsidRPr="00A7408D">
        <w:rPr>
          <w:i/>
          <w:iCs/>
          <w:sz w:val="24"/>
        </w:rPr>
        <w:t xml:space="preserve"> </w:t>
      </w:r>
      <w:proofErr w:type="spellStart"/>
      <w:r w:rsidR="00A7408D" w:rsidRPr="00A7408D">
        <w:rPr>
          <w:i/>
          <w:iCs/>
          <w:sz w:val="24"/>
        </w:rPr>
        <w:t>Colony</w:t>
      </w:r>
      <w:proofErr w:type="spellEnd"/>
      <w:r w:rsidR="00A7408D" w:rsidRPr="00A7408D">
        <w:rPr>
          <w:i/>
          <w:iCs/>
          <w:sz w:val="24"/>
        </w:rPr>
        <w:t xml:space="preserve"> </w:t>
      </w:r>
      <w:proofErr w:type="spellStart"/>
      <w:r w:rsidR="00A7408D" w:rsidRPr="00A7408D">
        <w:rPr>
          <w:i/>
          <w:iCs/>
          <w:sz w:val="24"/>
        </w:rPr>
        <w:t>Optimization</w:t>
      </w:r>
      <w:proofErr w:type="spellEnd"/>
      <w:r w:rsidR="00A7408D" w:rsidRPr="00A7408D">
        <w:rPr>
          <w:sz w:val="24"/>
        </w:rPr>
        <w:t xml:space="preserve"> con sistemas robóticos físicos en el ecosistema </w:t>
      </w:r>
      <w:proofErr w:type="spellStart"/>
      <w:r w:rsidR="00A7408D" w:rsidRPr="00A7408D">
        <w:rPr>
          <w:sz w:val="24"/>
        </w:rPr>
        <w:t>Robotat</w:t>
      </w:r>
      <w:proofErr w:type="spellEnd"/>
      <w:r w:rsidR="00A7408D" w:rsidRPr="00A7408D">
        <w:rPr>
          <w:sz w:val="24"/>
        </w:rPr>
        <w:t>”</w:t>
      </w:r>
      <w:r w:rsidR="00A7408D">
        <w:rPr>
          <w:sz w:val="24"/>
        </w:rPr>
        <w:t xml:space="preserve"> </w:t>
      </w:r>
      <w:r w:rsidRPr="007D0D91">
        <w:rPr>
          <w:sz w:val="24"/>
        </w:rPr>
        <w:t xml:space="preserve">para su revisión y aprobación. </w:t>
      </w:r>
    </w:p>
    <w:p w14:paraId="7B130244" w14:textId="6628EFF9" w:rsidR="007D0D91" w:rsidRPr="007D0D91" w:rsidRDefault="007D0D91" w:rsidP="007D0D91">
      <w:pPr>
        <w:jc w:val="both"/>
        <w:rPr>
          <w:sz w:val="24"/>
        </w:rPr>
      </w:pPr>
      <w:r w:rsidRPr="007D0D91">
        <w:rPr>
          <w:sz w:val="24"/>
        </w:rPr>
        <w:t xml:space="preserve">              Así también estoy haciendo entrega de toda la papelería requerida que consiste en: carta de mi asesor</w:t>
      </w:r>
      <w:r w:rsidR="00A7408D">
        <w:rPr>
          <w:sz w:val="24"/>
        </w:rPr>
        <w:t xml:space="preserve"> </w:t>
      </w:r>
      <w:r w:rsidR="00A7408D" w:rsidRPr="00720A06">
        <w:rPr>
          <w:sz w:val="24"/>
        </w:rPr>
        <w:t>Luis Alberto Rivera Estrada</w:t>
      </w:r>
      <w:r w:rsidRPr="007D0D91">
        <w:rPr>
          <w:sz w:val="24"/>
        </w:rPr>
        <w:t xml:space="preserve">, copia de constancia de cierre de pensum hasta cuarto año, copia de certificación de cursos hasta cuarto año, copia de diploma de diversificado </w:t>
      </w:r>
      <w:r w:rsidR="00A7408D" w:rsidRPr="007D0D91">
        <w:rPr>
          <w:sz w:val="24"/>
        </w:rPr>
        <w:t>y copia</w:t>
      </w:r>
      <w:r w:rsidRPr="007D0D91">
        <w:rPr>
          <w:sz w:val="24"/>
        </w:rPr>
        <w:t xml:space="preserve"> de mi DPI.</w:t>
      </w:r>
    </w:p>
    <w:p w14:paraId="0C47F646" w14:textId="49ED2620" w:rsidR="007D0D91" w:rsidRDefault="007D0D91" w:rsidP="00A7408D">
      <w:pPr>
        <w:jc w:val="both"/>
        <w:rPr>
          <w:sz w:val="24"/>
        </w:rPr>
      </w:pPr>
      <w:r w:rsidRPr="007D0D91">
        <w:rPr>
          <w:sz w:val="24"/>
        </w:rPr>
        <w:t>Agradeciendo su amable atención y a la espera de su respuesta me suscribo,</w:t>
      </w:r>
    </w:p>
    <w:p w14:paraId="0A9C7E84" w14:textId="77777777" w:rsidR="00A7408D" w:rsidRPr="007D0D91" w:rsidRDefault="00A7408D" w:rsidP="00A7408D">
      <w:pPr>
        <w:jc w:val="both"/>
        <w:rPr>
          <w:sz w:val="24"/>
        </w:rPr>
      </w:pPr>
    </w:p>
    <w:p w14:paraId="3FBFA59C" w14:textId="77777777" w:rsidR="007D0D91" w:rsidRPr="007D0D91" w:rsidRDefault="007D0D91" w:rsidP="007D0D91">
      <w:pPr>
        <w:rPr>
          <w:sz w:val="24"/>
        </w:rPr>
      </w:pPr>
      <w:r w:rsidRPr="007D0D91">
        <w:rPr>
          <w:sz w:val="24"/>
        </w:rPr>
        <w:t>Atentamente,</w:t>
      </w:r>
    </w:p>
    <w:p w14:paraId="364124C5" w14:textId="77777777" w:rsidR="007D0D91" w:rsidRPr="007D0D91" w:rsidRDefault="007D0D91" w:rsidP="007D0D91">
      <w:pPr>
        <w:rPr>
          <w:sz w:val="24"/>
        </w:rPr>
      </w:pPr>
    </w:p>
    <w:p w14:paraId="7C2C5DE6" w14:textId="3A6E9811" w:rsidR="007D0D91" w:rsidRPr="00A7408D" w:rsidRDefault="00A7408D" w:rsidP="007D0D91">
      <w:pPr>
        <w:spacing w:after="0"/>
        <w:rPr>
          <w:sz w:val="24"/>
        </w:rPr>
      </w:pPr>
      <w:r w:rsidRPr="00A7408D">
        <w:rPr>
          <w:sz w:val="24"/>
        </w:rPr>
        <w:t>Jonathan Menéndez Cardona</w:t>
      </w:r>
    </w:p>
    <w:p w14:paraId="4D1B3392" w14:textId="297FC683" w:rsidR="007D0D91" w:rsidRPr="00A7408D" w:rsidRDefault="007D0D91" w:rsidP="007D0D91">
      <w:pPr>
        <w:spacing w:after="0"/>
        <w:rPr>
          <w:sz w:val="24"/>
        </w:rPr>
      </w:pPr>
      <w:r w:rsidRPr="00A7408D">
        <w:rPr>
          <w:sz w:val="24"/>
        </w:rPr>
        <w:t xml:space="preserve">Carné </w:t>
      </w:r>
      <w:r w:rsidR="00A7408D" w:rsidRPr="00A7408D">
        <w:rPr>
          <w:sz w:val="24"/>
        </w:rPr>
        <w:t>18023</w:t>
      </w:r>
    </w:p>
    <w:p w14:paraId="27963AFD" w14:textId="5D7ED82A" w:rsidR="007D0D91" w:rsidRPr="00A7408D" w:rsidRDefault="00A7408D" w:rsidP="007D0D91">
      <w:pPr>
        <w:spacing w:after="0"/>
        <w:rPr>
          <w:sz w:val="24"/>
        </w:rPr>
      </w:pPr>
      <w:r w:rsidRPr="00A7408D">
        <w:rPr>
          <w:sz w:val="24"/>
        </w:rPr>
        <w:t>4990-5010</w:t>
      </w:r>
    </w:p>
    <w:p w14:paraId="4961B24F" w14:textId="6A7C3F2D" w:rsidR="009474A9" w:rsidRPr="00A7408D" w:rsidRDefault="00A7408D" w:rsidP="007D0D91">
      <w:pPr>
        <w:spacing w:after="0"/>
        <w:rPr>
          <w:sz w:val="24"/>
        </w:rPr>
      </w:pPr>
      <w:r w:rsidRPr="00A7408D">
        <w:rPr>
          <w:sz w:val="24"/>
        </w:rPr>
        <w:t>men18023@uvg.edu.gt</w:t>
      </w:r>
    </w:p>
    <w:sectPr w:rsidR="009474A9" w:rsidRPr="00A7408D" w:rsidSect="009474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8D"/>
    <w:rsid w:val="007D0D91"/>
    <w:rsid w:val="009474A9"/>
    <w:rsid w:val="00A7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9A7A58"/>
  <w15:docId w15:val="{FB3CCDCD-C62A-440E-B325-4E5529F3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m\Downloads\Plantilla%20carta%20entrega%20Estudiante%20protoco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carta entrega Estudiante protocolo</Template>
  <TotalTime>9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Menéndez</dc:creator>
  <cp:lastModifiedBy>MENENDEZ CARDONA, JONATHAN</cp:lastModifiedBy>
  <cp:revision>1</cp:revision>
  <dcterms:created xsi:type="dcterms:W3CDTF">2023-07-12T17:23:00Z</dcterms:created>
  <dcterms:modified xsi:type="dcterms:W3CDTF">2023-07-12T17:34:00Z</dcterms:modified>
</cp:coreProperties>
</file>