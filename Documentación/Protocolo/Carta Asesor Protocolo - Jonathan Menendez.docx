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6A12" w14:textId="6E8A0032" w:rsidR="00D16C84" w:rsidRPr="00BA7DBB" w:rsidRDefault="00D16C84" w:rsidP="00614EB8">
      <w:pPr>
        <w:jc w:val="right"/>
        <w:rPr>
          <w:b/>
          <w:sz w:val="24"/>
          <w:u w:val="single"/>
          <w:lang w:val="es-GT"/>
        </w:rPr>
      </w:pPr>
      <w:r w:rsidRPr="00BA7DBB">
        <w:rPr>
          <w:sz w:val="24"/>
          <w:lang w:val="es-GT"/>
        </w:rPr>
        <w:t xml:space="preserve">Guatemala, </w:t>
      </w:r>
      <w:r w:rsidR="00970D26">
        <w:rPr>
          <w:b/>
          <w:sz w:val="24"/>
          <w:lang w:val="es-GT"/>
        </w:rPr>
        <w:t>7 de julio de 2023</w:t>
      </w:r>
    </w:p>
    <w:p w14:paraId="5632E23C" w14:textId="77777777" w:rsidR="00BA7DBB" w:rsidRPr="00765C21" w:rsidRDefault="00BA7DBB" w:rsidP="00BA7DBB">
      <w:pPr>
        <w:jc w:val="both"/>
        <w:rPr>
          <w:sz w:val="24"/>
          <w:lang w:val="es-GT"/>
        </w:rPr>
      </w:pPr>
    </w:p>
    <w:p w14:paraId="791E0119" w14:textId="77777777" w:rsidR="00BA7DBB" w:rsidRPr="00765C21" w:rsidRDefault="00BA7DBB" w:rsidP="00BA7DBB">
      <w:pPr>
        <w:jc w:val="both"/>
        <w:rPr>
          <w:sz w:val="24"/>
          <w:lang w:val="es-GT"/>
        </w:rPr>
      </w:pPr>
    </w:p>
    <w:p w14:paraId="0F1D1C36" w14:textId="77777777" w:rsidR="00BA7DBB" w:rsidRPr="00765C21" w:rsidRDefault="00BA7DBB" w:rsidP="00BA7DBB">
      <w:pPr>
        <w:spacing w:after="0"/>
        <w:jc w:val="both"/>
        <w:rPr>
          <w:sz w:val="24"/>
          <w:lang w:val="es-GT"/>
        </w:rPr>
      </w:pPr>
    </w:p>
    <w:p w14:paraId="6AD00E78" w14:textId="77777777" w:rsidR="00BA7DBB" w:rsidRPr="00765C21" w:rsidRDefault="00BA7DBB" w:rsidP="00BA7DBB">
      <w:pPr>
        <w:spacing w:after="0"/>
        <w:jc w:val="both"/>
        <w:rPr>
          <w:sz w:val="24"/>
          <w:lang w:val="es-GT"/>
        </w:rPr>
      </w:pPr>
    </w:p>
    <w:p w14:paraId="4AC7FD0A" w14:textId="41D19A3F" w:rsidR="00D16C84" w:rsidRPr="00BA7DBB" w:rsidRDefault="00D16C84" w:rsidP="00BA7DBB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Ingeniero</w:t>
      </w:r>
      <w:r w:rsidR="00970D26">
        <w:rPr>
          <w:sz w:val="24"/>
          <w:lang w:val="es-GT"/>
        </w:rPr>
        <w:t xml:space="preserve"> </w:t>
      </w:r>
      <w:r w:rsidR="00970D26" w:rsidRPr="00970D26">
        <w:rPr>
          <w:sz w:val="24"/>
          <w:lang w:val="es-GT"/>
        </w:rPr>
        <w:t xml:space="preserve">(o </w:t>
      </w:r>
      <w:proofErr w:type="spellStart"/>
      <w:r w:rsidR="00970D26" w:rsidRPr="00970D26">
        <w:rPr>
          <w:sz w:val="24"/>
          <w:lang w:val="es-GT"/>
        </w:rPr>
        <w:t>MSc</w:t>
      </w:r>
      <w:proofErr w:type="spellEnd"/>
      <w:r w:rsidR="00970D26" w:rsidRPr="00970D26">
        <w:rPr>
          <w:sz w:val="24"/>
          <w:lang w:val="es-GT"/>
        </w:rPr>
        <w:t>.)</w:t>
      </w:r>
    </w:p>
    <w:p w14:paraId="754354C0" w14:textId="6DC8A688" w:rsidR="00D16C84" w:rsidRPr="00970D26" w:rsidRDefault="00970D26" w:rsidP="00BA7DBB">
      <w:pPr>
        <w:spacing w:after="0"/>
        <w:jc w:val="both"/>
        <w:rPr>
          <w:b/>
          <w:sz w:val="24"/>
          <w:lang w:val="es-GT"/>
        </w:rPr>
      </w:pPr>
      <w:r w:rsidRPr="00970D26">
        <w:rPr>
          <w:b/>
          <w:sz w:val="24"/>
          <w:lang w:val="es-GT"/>
        </w:rPr>
        <w:t>Carlos Alberto</w:t>
      </w:r>
      <w:r>
        <w:rPr>
          <w:b/>
          <w:sz w:val="24"/>
          <w:lang w:val="es-GT"/>
        </w:rPr>
        <w:t xml:space="preserve"> </w:t>
      </w:r>
      <w:r w:rsidRPr="00970D26">
        <w:rPr>
          <w:b/>
          <w:sz w:val="24"/>
          <w:lang w:val="es-GT"/>
        </w:rPr>
        <w:t xml:space="preserve">Esquit </w:t>
      </w:r>
      <w:r w:rsidRPr="00970D26">
        <w:rPr>
          <w:b/>
          <w:sz w:val="24"/>
          <w:lang w:val="es-GT"/>
        </w:rPr>
        <w:t>Hernández</w:t>
      </w:r>
    </w:p>
    <w:p w14:paraId="33174E13" w14:textId="77777777" w:rsidR="00D16C84" w:rsidRPr="00BA7DBB" w:rsidRDefault="00D16C84" w:rsidP="00BA7DBB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Director</w:t>
      </w:r>
    </w:p>
    <w:p w14:paraId="201B005A" w14:textId="3C7B73C3" w:rsidR="00D16C84" w:rsidRPr="00BA7DBB" w:rsidRDefault="00D16C84" w:rsidP="00BA7DBB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 xml:space="preserve">Ingeniería </w:t>
      </w:r>
      <w:r w:rsidR="00970D26">
        <w:rPr>
          <w:b/>
          <w:sz w:val="24"/>
          <w:lang w:val="es-GT"/>
        </w:rPr>
        <w:t>Mecatrónica</w:t>
      </w:r>
    </w:p>
    <w:p w14:paraId="46E9412E" w14:textId="77777777" w:rsidR="00D16C84" w:rsidRPr="00BA7DBB" w:rsidRDefault="00D16C84" w:rsidP="00BA7DBB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Universidad del Valle de Guatemala</w:t>
      </w:r>
    </w:p>
    <w:p w14:paraId="7D765C4C" w14:textId="77777777" w:rsidR="00D16C84" w:rsidRPr="00BA7DBB" w:rsidRDefault="00D16C84" w:rsidP="00BA7DBB">
      <w:pPr>
        <w:spacing w:after="0"/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Guatemala</w:t>
      </w:r>
    </w:p>
    <w:p w14:paraId="40BFC09A" w14:textId="77777777" w:rsidR="00D16C84" w:rsidRPr="00BA7DBB" w:rsidRDefault="00D16C84" w:rsidP="00BA7DBB">
      <w:pPr>
        <w:spacing w:after="0"/>
        <w:jc w:val="both"/>
        <w:rPr>
          <w:sz w:val="24"/>
          <w:lang w:val="es-GT"/>
        </w:rPr>
      </w:pPr>
    </w:p>
    <w:p w14:paraId="73354F61" w14:textId="76C3AF22" w:rsidR="00D16C84" w:rsidRPr="00BA7DBB" w:rsidRDefault="00D16C84" w:rsidP="00BA7DBB">
      <w:pPr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 xml:space="preserve">Estimado </w:t>
      </w:r>
      <w:r w:rsidR="00970D26" w:rsidRPr="00970D26">
        <w:rPr>
          <w:b/>
          <w:sz w:val="24"/>
          <w:lang w:val="es-GT"/>
        </w:rPr>
        <w:t>Carlos Alberto Esquit Hernández</w:t>
      </w:r>
      <w:r w:rsidRPr="00BA7DBB">
        <w:rPr>
          <w:sz w:val="24"/>
          <w:lang w:val="es-GT"/>
        </w:rPr>
        <w:t>:</w:t>
      </w:r>
    </w:p>
    <w:p w14:paraId="5F333180" w14:textId="29F2E23E" w:rsidR="00D16C84" w:rsidRPr="00970D26" w:rsidRDefault="00D16C84" w:rsidP="00970D26">
      <w:pPr>
        <w:jc w:val="both"/>
        <w:rPr>
          <w:b/>
          <w:sz w:val="24"/>
          <w:lang w:val="es-GT"/>
        </w:rPr>
      </w:pPr>
      <w:r w:rsidRPr="00BA7DBB">
        <w:rPr>
          <w:sz w:val="24"/>
          <w:lang w:val="es-GT"/>
        </w:rPr>
        <w:tab/>
        <w:t xml:space="preserve">El motivo de la presente es para informarle que he revisado el protocolo individual del estudiante </w:t>
      </w:r>
      <w:r w:rsidR="00970D26">
        <w:rPr>
          <w:b/>
          <w:sz w:val="24"/>
          <w:lang w:val="es-GT"/>
        </w:rPr>
        <w:t>Jonathan Menéndez Cardona</w:t>
      </w:r>
      <w:r w:rsidR="00BA7DBB" w:rsidRPr="00BA7DBB">
        <w:rPr>
          <w:bCs/>
          <w:sz w:val="24"/>
          <w:lang w:val="es-GT"/>
        </w:rPr>
        <w:t>,</w:t>
      </w:r>
      <w:r w:rsidRPr="00BA7DBB">
        <w:rPr>
          <w:sz w:val="24"/>
          <w:lang w:val="es-GT"/>
        </w:rPr>
        <w:t xml:space="preserve"> carné </w:t>
      </w:r>
      <w:r w:rsidR="00970D26">
        <w:rPr>
          <w:sz w:val="24"/>
          <w:lang w:val="es-GT"/>
        </w:rPr>
        <w:t>18023</w:t>
      </w:r>
      <w:r w:rsidRPr="00BA7DBB">
        <w:rPr>
          <w:sz w:val="24"/>
          <w:lang w:val="es-GT"/>
        </w:rPr>
        <w:t xml:space="preserve">, por lo que estoy de acuerdo con el tema de trabajo de </w:t>
      </w:r>
      <w:r w:rsidR="006E5DF7">
        <w:rPr>
          <w:sz w:val="24"/>
          <w:lang w:val="es-GT"/>
        </w:rPr>
        <w:t>g</w:t>
      </w:r>
      <w:r w:rsidRPr="00BA7DBB">
        <w:rPr>
          <w:sz w:val="24"/>
          <w:lang w:val="es-GT"/>
        </w:rPr>
        <w:t xml:space="preserve">raduación </w:t>
      </w:r>
      <w:r w:rsidRPr="00BA7DBB">
        <w:rPr>
          <w:b/>
          <w:sz w:val="24"/>
          <w:lang w:val="es-GT"/>
        </w:rPr>
        <w:t>“</w:t>
      </w:r>
      <w:r w:rsidR="00970D26" w:rsidRPr="00970D26">
        <w:rPr>
          <w:b/>
          <w:sz w:val="24"/>
          <w:lang w:val="es-GT"/>
        </w:rPr>
        <w:t>Validación de los algoritmos de robótica de enjambre Particle</w:t>
      </w:r>
      <w:r w:rsidR="00970D26">
        <w:rPr>
          <w:b/>
          <w:sz w:val="24"/>
          <w:lang w:val="es-GT"/>
        </w:rPr>
        <w:t xml:space="preserve"> </w:t>
      </w:r>
      <w:r w:rsidR="00970D26" w:rsidRPr="00970D26">
        <w:rPr>
          <w:b/>
          <w:sz w:val="24"/>
          <w:lang w:val="es-GT"/>
        </w:rPr>
        <w:t>Swarm Optimization y Ant Colony Optimization con sistemas</w:t>
      </w:r>
      <w:r w:rsidR="00970D26">
        <w:rPr>
          <w:b/>
          <w:sz w:val="24"/>
          <w:lang w:val="es-GT"/>
        </w:rPr>
        <w:t xml:space="preserve"> </w:t>
      </w:r>
      <w:r w:rsidR="00970D26" w:rsidRPr="00970D26">
        <w:rPr>
          <w:b/>
          <w:sz w:val="24"/>
          <w:lang w:val="es-GT"/>
        </w:rPr>
        <w:t>robóticos físicos en el ecosistema Robota</w:t>
      </w:r>
      <w:r w:rsidR="00970D26">
        <w:rPr>
          <w:b/>
          <w:sz w:val="24"/>
          <w:lang w:val="es-GT"/>
        </w:rPr>
        <w:t>t</w:t>
      </w:r>
      <w:r w:rsidRPr="00BA7DBB">
        <w:rPr>
          <w:b/>
          <w:sz w:val="24"/>
          <w:lang w:val="es-GT"/>
        </w:rPr>
        <w:t>”</w:t>
      </w:r>
      <w:r w:rsidRPr="00BA7DBB">
        <w:rPr>
          <w:sz w:val="24"/>
          <w:lang w:val="es-GT"/>
        </w:rPr>
        <w:t xml:space="preserve">. Manifiesto que acepto asesorar al estudiante y supervisar que el trabajo se realice </w:t>
      </w:r>
      <w:r w:rsidR="00BA7DBB" w:rsidRPr="00BA7DBB">
        <w:rPr>
          <w:sz w:val="24"/>
          <w:lang w:val="es-GT"/>
        </w:rPr>
        <w:t>de acuerdo con</w:t>
      </w:r>
      <w:r w:rsidRPr="00BA7DBB">
        <w:rPr>
          <w:sz w:val="24"/>
          <w:lang w:val="es-GT"/>
        </w:rPr>
        <w:t xml:space="preserve"> los requerimientos establecidos por la Universidad del Valle de Guatemala.</w:t>
      </w:r>
    </w:p>
    <w:p w14:paraId="49FEDFAE" w14:textId="77777777" w:rsidR="00D16C84" w:rsidRPr="00BA7DBB" w:rsidRDefault="00D16C84" w:rsidP="00BA7DBB">
      <w:pPr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Quedo en espera de su aprobación al respecto.</w:t>
      </w:r>
    </w:p>
    <w:p w14:paraId="51D7EA6E" w14:textId="77777777" w:rsidR="00D16C84" w:rsidRPr="00BA7DBB" w:rsidRDefault="00D16C84" w:rsidP="00BA7DBB">
      <w:pPr>
        <w:jc w:val="both"/>
        <w:rPr>
          <w:sz w:val="24"/>
          <w:lang w:val="es-GT"/>
        </w:rPr>
      </w:pPr>
    </w:p>
    <w:p w14:paraId="63495E18" w14:textId="77777777" w:rsidR="00D16C84" w:rsidRPr="00BA7DBB" w:rsidRDefault="00D16C84" w:rsidP="00BA7DBB">
      <w:pPr>
        <w:jc w:val="both"/>
        <w:rPr>
          <w:sz w:val="24"/>
          <w:lang w:val="es-GT"/>
        </w:rPr>
      </w:pPr>
      <w:r w:rsidRPr="00BA7DBB">
        <w:rPr>
          <w:sz w:val="24"/>
          <w:lang w:val="es-GT"/>
        </w:rPr>
        <w:t>Atentamente,</w:t>
      </w:r>
    </w:p>
    <w:p w14:paraId="10AB9A49" w14:textId="77777777" w:rsidR="00D16C84" w:rsidRPr="00BA7DBB" w:rsidRDefault="00D16C84" w:rsidP="00BA7DBB">
      <w:pPr>
        <w:jc w:val="both"/>
        <w:rPr>
          <w:sz w:val="24"/>
          <w:lang w:val="es-GT"/>
        </w:rPr>
      </w:pPr>
    </w:p>
    <w:p w14:paraId="224A94A6" w14:textId="77777777" w:rsidR="00D16C84" w:rsidRPr="00BA7DBB" w:rsidRDefault="00D16C84" w:rsidP="00BA7DBB">
      <w:pPr>
        <w:spacing w:after="0"/>
        <w:jc w:val="both"/>
        <w:rPr>
          <w:sz w:val="24"/>
          <w:lang w:val="es-GT"/>
        </w:rPr>
      </w:pPr>
    </w:p>
    <w:p w14:paraId="67B43BFE" w14:textId="77777777" w:rsidR="00970D26" w:rsidRPr="00970D26" w:rsidRDefault="00970D26" w:rsidP="00970D26">
      <w:pPr>
        <w:spacing w:after="0"/>
        <w:jc w:val="both"/>
        <w:rPr>
          <w:b/>
          <w:sz w:val="24"/>
          <w:lang w:val="es-GT"/>
        </w:rPr>
      </w:pPr>
    </w:p>
    <w:p w14:paraId="25762E04" w14:textId="77777777" w:rsidR="00970D26" w:rsidRDefault="00970D26" w:rsidP="00970D26">
      <w:pPr>
        <w:spacing w:after="0"/>
        <w:jc w:val="both"/>
        <w:rPr>
          <w:b/>
          <w:sz w:val="24"/>
          <w:lang w:val="es-GT"/>
        </w:rPr>
      </w:pPr>
      <w:r w:rsidRPr="00970D26">
        <w:rPr>
          <w:b/>
          <w:sz w:val="24"/>
          <w:lang w:val="es-GT"/>
        </w:rPr>
        <w:t>Luis Alberto Rivera Estrada</w:t>
      </w:r>
    </w:p>
    <w:p w14:paraId="766F230E" w14:textId="26BFC1AF" w:rsidR="00D16C84" w:rsidRPr="003434E3" w:rsidRDefault="00D16C84" w:rsidP="00970D26">
      <w:pPr>
        <w:spacing w:after="0"/>
        <w:jc w:val="both"/>
        <w:rPr>
          <w:b/>
          <w:sz w:val="24"/>
          <w:lang w:val="es-GT"/>
        </w:rPr>
      </w:pPr>
      <w:r w:rsidRPr="003434E3">
        <w:rPr>
          <w:b/>
          <w:sz w:val="24"/>
          <w:lang w:val="es-GT"/>
        </w:rPr>
        <w:t>Teléfono</w:t>
      </w:r>
    </w:p>
    <w:p w14:paraId="20A0BDEF" w14:textId="77777777" w:rsidR="00D16C84" w:rsidRPr="003434E3" w:rsidRDefault="00D16C84" w:rsidP="00BA7DBB">
      <w:pPr>
        <w:spacing w:after="0"/>
        <w:jc w:val="both"/>
        <w:rPr>
          <w:b/>
          <w:sz w:val="24"/>
          <w:lang w:val="es-GT"/>
        </w:rPr>
      </w:pPr>
      <w:r w:rsidRPr="003434E3">
        <w:rPr>
          <w:b/>
          <w:sz w:val="24"/>
          <w:lang w:val="es-GT"/>
        </w:rPr>
        <w:t>Correo electrónico</w:t>
      </w:r>
    </w:p>
    <w:p w14:paraId="51A33863" w14:textId="77777777" w:rsidR="009474A9" w:rsidRPr="003434E3" w:rsidRDefault="00D16C84" w:rsidP="00BA7DBB">
      <w:pPr>
        <w:spacing w:after="0"/>
        <w:jc w:val="both"/>
        <w:rPr>
          <w:lang w:val="es-GT"/>
        </w:rPr>
      </w:pPr>
      <w:r w:rsidRPr="003434E3">
        <w:rPr>
          <w:sz w:val="24"/>
          <w:lang w:val="es-GT"/>
        </w:rPr>
        <w:t>Asesor</w:t>
      </w:r>
    </w:p>
    <w:sectPr w:rsidR="009474A9" w:rsidRPr="003434E3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26"/>
    <w:rsid w:val="003434E3"/>
    <w:rsid w:val="004E575D"/>
    <w:rsid w:val="00614EB8"/>
    <w:rsid w:val="006E5DF7"/>
    <w:rsid w:val="007A273C"/>
    <w:rsid w:val="007D0D91"/>
    <w:rsid w:val="009474A9"/>
    <w:rsid w:val="00970D26"/>
    <w:rsid w:val="00BA7DBB"/>
    <w:rsid w:val="00D16C84"/>
    <w:rsid w:val="00D2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D2F25"/>
  <w15:docId w15:val="{A7A14BE3-1FA1-4506-B505-40D00E8C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m\Downloads\Carta%20asesor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Guatemala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Menéndez</dc:creator>
  <cp:lastModifiedBy>MENENDEZ CARDONA, JONATHAN</cp:lastModifiedBy>
  <cp:revision>2</cp:revision>
  <dcterms:created xsi:type="dcterms:W3CDTF">2023-07-07T20:59:00Z</dcterms:created>
  <dcterms:modified xsi:type="dcterms:W3CDTF">2023-07-07T20:59:00Z</dcterms:modified>
</cp:coreProperties>
</file>